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F2" w:rsidRDefault="006868F2" w:rsidP="00EF1C29">
      <w:pPr>
        <w:pStyle w:val="Titre1"/>
      </w:pPr>
      <w:r>
        <w:t>Titre 1</w:t>
      </w:r>
    </w:p>
    <w:p w:rsidR="006868F2" w:rsidRDefault="006868F2" w:rsidP="006868F2">
      <w:pPr>
        <w:pStyle w:val="Titre2"/>
      </w:pPr>
      <w:r>
        <w:t>Titre 2</w:t>
      </w:r>
    </w:p>
    <w:p w:rsidR="006868F2" w:rsidRDefault="006868F2" w:rsidP="006868F2">
      <w:pPr>
        <w:pStyle w:val="Titre30"/>
      </w:pPr>
      <w:r>
        <w:t>Titre 3</w:t>
      </w:r>
    </w:p>
    <w:p w:rsidR="006868F2" w:rsidRDefault="006868F2" w:rsidP="00C80D2D">
      <w:pPr>
        <w:pStyle w:val="Paragraphedeliste"/>
      </w:pPr>
    </w:p>
    <w:p w:rsidR="00962762" w:rsidRDefault="006868F2" w:rsidP="006868F2">
      <w:pPr>
        <w:pStyle w:val="Titre4"/>
        <w:jc w:val="both"/>
      </w:pPr>
      <w:r>
        <w:t>Titre 4</w:t>
      </w:r>
    </w:p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Pr="00962762" w:rsidRDefault="00962762" w:rsidP="00962762"/>
    <w:p w:rsidR="00962762" w:rsidRDefault="00962762" w:rsidP="00962762"/>
    <w:p w:rsidR="00962762" w:rsidRDefault="00962762" w:rsidP="00962762"/>
    <w:p w:rsidR="006868F2" w:rsidRDefault="00962762" w:rsidP="00962762">
      <w:pPr>
        <w:tabs>
          <w:tab w:val="left" w:pos="1944"/>
        </w:tabs>
      </w:pPr>
      <w:r>
        <w:tab/>
      </w: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  <w:bookmarkStart w:id="0" w:name="_GoBack"/>
      <w:bookmarkEnd w:id="0"/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Default="00962762" w:rsidP="00962762">
      <w:pPr>
        <w:tabs>
          <w:tab w:val="left" w:pos="1944"/>
        </w:tabs>
      </w:pPr>
    </w:p>
    <w:p w:rsidR="00962762" w:rsidRPr="00962762" w:rsidRDefault="00962762" w:rsidP="00962762">
      <w:pPr>
        <w:tabs>
          <w:tab w:val="left" w:pos="1944"/>
        </w:tabs>
      </w:pPr>
    </w:p>
    <w:sectPr w:rsidR="00962762" w:rsidRPr="00962762" w:rsidSect="00355063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pgBorders w:display="firstPage" w:offsetFrom="page">
        <w:top w:val="thickThinSmallGap" w:sz="18" w:space="24" w:color="1F3864" w:themeColor="accent5" w:themeShade="80"/>
        <w:left w:val="thickThinSmallGap" w:sz="18" w:space="24" w:color="1F3864" w:themeColor="accent5" w:themeShade="80"/>
        <w:bottom w:val="thickThinSmallGap" w:sz="18" w:space="24" w:color="1F3864" w:themeColor="accent5" w:themeShade="80"/>
        <w:right w:val="thickThinSmallGap" w:sz="18" w:space="24" w:color="1F3864" w:themeColor="accent5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FAB" w:rsidRDefault="00D50FAB" w:rsidP="006126FA">
      <w:pPr>
        <w:spacing w:line="240" w:lineRule="auto"/>
      </w:pPr>
      <w:r>
        <w:separator/>
      </w:r>
    </w:p>
  </w:endnote>
  <w:endnote w:type="continuationSeparator" w:id="0">
    <w:p w:rsidR="00D50FAB" w:rsidRDefault="00D50FAB" w:rsidP="00612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14717"/>
      <w:docPartObj>
        <w:docPartGallery w:val="Page Numbers (Bottom of Page)"/>
        <w:docPartUnique/>
      </w:docPartObj>
    </w:sdtPr>
    <w:sdtEndPr>
      <w:rPr>
        <w:i/>
        <w:sz w:val="20"/>
        <w:szCs w:val="20"/>
      </w:rPr>
    </w:sdtEndPr>
    <w:sdtContent>
      <w:p w:rsidR="004126DC" w:rsidRPr="00C807F3" w:rsidRDefault="004126DC" w:rsidP="00C807F3">
        <w:pPr>
          <w:pStyle w:val="Pieddepage"/>
          <w:tabs>
            <w:tab w:val="clear" w:pos="4536"/>
            <w:tab w:val="clear" w:pos="9072"/>
            <w:tab w:val="left" w:pos="7935"/>
          </w:tabs>
          <w:jc w:val="center"/>
          <w:rPr>
            <w:i/>
            <w:sz w:val="20"/>
            <w:szCs w:val="20"/>
          </w:rPr>
        </w:pPr>
        <w:r w:rsidRPr="00C807F3">
          <w:rPr>
            <w:rFonts w:asciiTheme="majorHAnsi" w:eastAsiaTheme="majorEastAsia" w:hAnsiTheme="majorHAnsi" w:cstheme="majorBidi"/>
            <w:i/>
            <w:noProof/>
            <w:sz w:val="20"/>
            <w:szCs w:val="20"/>
            <w:lang w:val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5D7B24E2" wp14:editId="5842E5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" name="Organigramme : Alternativ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6DC" w:rsidRDefault="004126DC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962762" w:rsidRPr="00962762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B24E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9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" filled="f" fillcolor="#5c83b4" stroked="f" strokecolor="#737373">
                  <v:textbox>
                    <w:txbxContent>
                      <w:p w:rsidR="004126DC" w:rsidRDefault="004126DC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962762" w:rsidRPr="00962762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C807F3" w:rsidRPr="00C807F3">
          <w:rPr>
            <w:i/>
            <w:sz w:val="20"/>
            <w:szCs w:val="20"/>
          </w:rPr>
          <w:t xml:space="preserve">Réalisé par </w:t>
        </w:r>
        <w:r w:rsidR="00C807F3" w:rsidRPr="00C807F3">
          <w:rPr>
            <w:b/>
            <w:i/>
            <w:sz w:val="20"/>
            <w:szCs w:val="20"/>
          </w:rPr>
          <w:t>FOGWOUNG DJOUFACK Sarah-Laure</w:t>
        </w:r>
        <w:r w:rsidR="00C807F3" w:rsidRPr="00C807F3">
          <w:rPr>
            <w:i/>
            <w:sz w:val="20"/>
            <w:szCs w:val="20"/>
          </w:rPr>
          <w:t xml:space="preserve">, étudiante en </w:t>
        </w:r>
        <w:r w:rsidR="00C807F3" w:rsidRPr="00C807F3">
          <w:rPr>
            <w:b/>
            <w:i/>
            <w:sz w:val="20"/>
            <w:szCs w:val="20"/>
          </w:rPr>
          <w:t>ISEP3 à l’ENSAE</w:t>
        </w:r>
        <w:r w:rsidR="00C807F3" w:rsidRPr="00C807F3">
          <w:rPr>
            <w:i/>
            <w:sz w:val="20"/>
            <w:szCs w:val="20"/>
          </w:rPr>
          <w:t xml:space="preserve"> de Dakar dans le cadre de </w:t>
        </w:r>
        <w:r w:rsidR="00C807F3" w:rsidRPr="00C807F3">
          <w:rPr>
            <w:b/>
            <w:i/>
            <w:sz w:val="20"/>
            <w:szCs w:val="20"/>
          </w:rPr>
          <w:t>l’examen de projet statistique avec R</w:t>
        </w:r>
        <w:r w:rsidR="00C807F3" w:rsidRPr="00C807F3">
          <w:rPr>
            <w:i/>
            <w:sz w:val="20"/>
            <w:szCs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FAB" w:rsidRDefault="00D50FAB" w:rsidP="006126FA">
      <w:pPr>
        <w:spacing w:line="240" w:lineRule="auto"/>
      </w:pPr>
      <w:r>
        <w:separator/>
      </w:r>
    </w:p>
  </w:footnote>
  <w:footnote w:type="continuationSeparator" w:id="0">
    <w:p w:rsidR="00D50FAB" w:rsidRDefault="00D50FAB" w:rsidP="00612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DC" w:rsidRPr="00C807F3" w:rsidRDefault="00C807F3" w:rsidP="00C807F3">
    <w:pPr>
      <w:pStyle w:val="En-tte"/>
      <w:jc w:val="right"/>
      <w:rPr>
        <w:b/>
        <w:i/>
        <w:color w:val="5B9BD5" w:themeColor="accent1"/>
      </w:rPr>
    </w:pPr>
    <w:r w:rsidRPr="00C807F3">
      <w:rPr>
        <w:b/>
        <w:i/>
        <w:color w:val="5B9BD5" w:themeColor="accent1"/>
      </w:rPr>
      <w:t>Indicateurs d’insécurité alimentaire au Tchad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mso9D09"/>
      </v:shape>
    </w:pict>
  </w:numPicBullet>
  <w:abstractNum w:abstractNumId="0" w15:restartNumberingAfterBreak="0">
    <w:nsid w:val="05FD70C6"/>
    <w:multiLevelType w:val="multilevel"/>
    <w:tmpl w:val="4F7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51A1"/>
    <w:multiLevelType w:val="multilevel"/>
    <w:tmpl w:val="F790E7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4F53A7"/>
    <w:multiLevelType w:val="multilevel"/>
    <w:tmpl w:val="F09644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846A42"/>
    <w:multiLevelType w:val="multilevel"/>
    <w:tmpl w:val="7D4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52215"/>
    <w:multiLevelType w:val="multilevel"/>
    <w:tmpl w:val="02CC965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B60CF4"/>
    <w:multiLevelType w:val="hybridMultilevel"/>
    <w:tmpl w:val="82E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8EA"/>
    <w:multiLevelType w:val="multilevel"/>
    <w:tmpl w:val="BB66EEDE"/>
    <w:numStyleLink w:val="Style4"/>
  </w:abstractNum>
  <w:abstractNum w:abstractNumId="7" w15:restartNumberingAfterBreak="0">
    <w:nsid w:val="224446B7"/>
    <w:multiLevelType w:val="multilevel"/>
    <w:tmpl w:val="C9B84A6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D9388C"/>
    <w:multiLevelType w:val="hybridMultilevel"/>
    <w:tmpl w:val="470E4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260776"/>
    <w:multiLevelType w:val="hybridMultilevel"/>
    <w:tmpl w:val="B04E10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66176"/>
    <w:multiLevelType w:val="hybridMultilevel"/>
    <w:tmpl w:val="55367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24333B"/>
    <w:multiLevelType w:val="hybridMultilevel"/>
    <w:tmpl w:val="2DB6F0D2"/>
    <w:lvl w:ilvl="0" w:tplc="0EAC49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C5043"/>
    <w:multiLevelType w:val="multilevel"/>
    <w:tmpl w:val="A3BE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65819"/>
    <w:multiLevelType w:val="multilevel"/>
    <w:tmpl w:val="FB5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13C10"/>
    <w:multiLevelType w:val="hybridMultilevel"/>
    <w:tmpl w:val="FE14C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44943"/>
    <w:multiLevelType w:val="multilevel"/>
    <w:tmpl w:val="43D6BE82"/>
    <w:styleLink w:val="Style3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3970AB8"/>
    <w:multiLevelType w:val="multilevel"/>
    <w:tmpl w:val="CAF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149D1"/>
    <w:multiLevelType w:val="multilevel"/>
    <w:tmpl w:val="496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659EB"/>
    <w:multiLevelType w:val="multilevel"/>
    <w:tmpl w:val="27CE590A"/>
    <w:styleLink w:val="Style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D3358"/>
    <w:multiLevelType w:val="hybridMultilevel"/>
    <w:tmpl w:val="F86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C706A"/>
    <w:multiLevelType w:val="hybridMultilevel"/>
    <w:tmpl w:val="BF62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D6228"/>
    <w:multiLevelType w:val="hybridMultilevel"/>
    <w:tmpl w:val="75B04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D7E33"/>
    <w:multiLevelType w:val="multilevel"/>
    <w:tmpl w:val="F790E7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FF18DF"/>
    <w:multiLevelType w:val="multilevel"/>
    <w:tmpl w:val="ACC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45E6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C326D4"/>
    <w:multiLevelType w:val="hybridMultilevel"/>
    <w:tmpl w:val="A4AA94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C67077"/>
    <w:multiLevelType w:val="multilevel"/>
    <w:tmpl w:val="BB66EEDE"/>
    <w:styleLink w:val="Style4"/>
    <w:lvl w:ilvl="0">
      <w:start w:val="1"/>
      <w:numFmt w:val="upperRoman"/>
      <w:pStyle w:val="Titre2"/>
      <w:lvlText w:val="%1-"/>
      <w:lvlJc w:val="center"/>
      <w:pPr>
        <w:ind w:left="1781" w:hanging="363"/>
      </w:pPr>
      <w:rPr>
        <w:rFonts w:hint="default"/>
      </w:rPr>
    </w:lvl>
    <w:lvl w:ilvl="1">
      <w:start w:val="1"/>
      <w:numFmt w:val="decimal"/>
      <w:pStyle w:val="Titre30"/>
      <w:lvlText w:val="%1-%2."/>
      <w:lvlJc w:val="left"/>
      <w:pPr>
        <w:ind w:left="1582" w:hanging="164"/>
      </w:pPr>
      <w:rPr>
        <w:rFonts w:hint="default"/>
      </w:rPr>
    </w:lvl>
    <w:lvl w:ilvl="2">
      <w:start w:val="1"/>
      <w:numFmt w:val="decimal"/>
      <w:pStyle w:val="Titre4"/>
      <w:lvlText w:val="%1-%2-%3."/>
      <w:lvlJc w:val="right"/>
      <w:pPr>
        <w:tabs>
          <w:tab w:val="num" w:pos="2552"/>
        </w:tabs>
        <w:ind w:left="1525" w:firstLine="10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68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11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354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4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3" w:hanging="363"/>
      </w:pPr>
      <w:rPr>
        <w:rFonts w:hint="default"/>
      </w:rPr>
    </w:lvl>
  </w:abstractNum>
  <w:abstractNum w:abstractNumId="27" w15:restartNumberingAfterBreak="0">
    <w:nsid w:val="7A2236A5"/>
    <w:multiLevelType w:val="multilevel"/>
    <w:tmpl w:val="074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F29D8"/>
    <w:multiLevelType w:val="multilevel"/>
    <w:tmpl w:val="D224509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pStyle w:val="TITRE5"/>
      <w:lvlText w:val="%1.%2.%3.%4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E55679D"/>
    <w:multiLevelType w:val="hybridMultilevel"/>
    <w:tmpl w:val="81BEDF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24"/>
  </w:num>
  <w:num w:numId="4">
    <w:abstractNumId w:val="18"/>
  </w:num>
  <w:num w:numId="5">
    <w:abstractNumId w:val="15"/>
  </w:num>
  <w:num w:numId="6">
    <w:abstractNumId w:val="7"/>
  </w:num>
  <w:num w:numId="7">
    <w:abstractNumId w:val="26"/>
  </w:num>
  <w:num w:numId="8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9">
    <w:abstractNumId w:val="11"/>
  </w:num>
  <w:num w:numId="10">
    <w:abstractNumId w:val="4"/>
  </w:num>
  <w:num w:numId="11">
    <w:abstractNumId w:val="22"/>
  </w:num>
  <w:num w:numId="12">
    <w:abstractNumId w:val="12"/>
  </w:num>
  <w:num w:numId="13">
    <w:abstractNumId w:val="5"/>
  </w:num>
  <w:num w:numId="14">
    <w:abstractNumId w:val="27"/>
  </w:num>
  <w:num w:numId="15">
    <w:abstractNumId w:val="23"/>
  </w:num>
  <w:num w:numId="16">
    <w:abstractNumId w:val="13"/>
  </w:num>
  <w:num w:numId="17">
    <w:abstractNumId w:val="0"/>
  </w:num>
  <w:num w:numId="18">
    <w:abstractNumId w:val="3"/>
  </w:num>
  <w:num w:numId="19">
    <w:abstractNumId w:val="16"/>
  </w:num>
  <w:num w:numId="20">
    <w:abstractNumId w:val="1"/>
  </w:num>
  <w:num w:numId="21">
    <w:abstractNumId w:val="8"/>
  </w:num>
  <w:num w:numId="22">
    <w:abstractNumId w:val="14"/>
  </w:num>
  <w:num w:numId="23">
    <w:abstractNumId w:val="17"/>
  </w:num>
  <w:num w:numId="2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25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26">
    <w:abstractNumId w:val="19"/>
  </w:num>
  <w:num w:numId="27">
    <w:abstractNumId w:val="20"/>
  </w:num>
  <w:num w:numId="28">
    <w:abstractNumId w:val="25"/>
  </w:num>
  <w:num w:numId="29">
    <w:abstractNumId w:val="10"/>
  </w:num>
  <w:num w:numId="30">
    <w:abstractNumId w:val="9"/>
  </w:num>
  <w:num w:numId="31">
    <w:abstractNumId w:val="21"/>
  </w:num>
  <w:num w:numId="32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3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5">
    <w:abstractNumId w:val="29"/>
  </w:num>
  <w:num w:numId="36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7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8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2F"/>
    <w:rsid w:val="0000417A"/>
    <w:rsid w:val="00010C6A"/>
    <w:rsid w:val="00013460"/>
    <w:rsid w:val="00013575"/>
    <w:rsid w:val="000209CD"/>
    <w:rsid w:val="00035A5A"/>
    <w:rsid w:val="00054FC7"/>
    <w:rsid w:val="000627A9"/>
    <w:rsid w:val="0006515D"/>
    <w:rsid w:val="00070BB6"/>
    <w:rsid w:val="00082042"/>
    <w:rsid w:val="00090E02"/>
    <w:rsid w:val="0009263A"/>
    <w:rsid w:val="000A1285"/>
    <w:rsid w:val="000A4370"/>
    <w:rsid w:val="000A5843"/>
    <w:rsid w:val="000C16D6"/>
    <w:rsid w:val="000D12CD"/>
    <w:rsid w:val="000D41DF"/>
    <w:rsid w:val="000E13CF"/>
    <w:rsid w:val="000E1969"/>
    <w:rsid w:val="000F7E23"/>
    <w:rsid w:val="0010377E"/>
    <w:rsid w:val="00110ACB"/>
    <w:rsid w:val="00110E9D"/>
    <w:rsid w:val="00112587"/>
    <w:rsid w:val="00112714"/>
    <w:rsid w:val="001325EC"/>
    <w:rsid w:val="00142712"/>
    <w:rsid w:val="00146F54"/>
    <w:rsid w:val="00164170"/>
    <w:rsid w:val="00170C9D"/>
    <w:rsid w:val="0017197A"/>
    <w:rsid w:val="0017418E"/>
    <w:rsid w:val="00184C8D"/>
    <w:rsid w:val="00191C90"/>
    <w:rsid w:val="001B1C30"/>
    <w:rsid w:val="001C1C2C"/>
    <w:rsid w:val="001C28CF"/>
    <w:rsid w:val="001C4AEE"/>
    <w:rsid w:val="001D42B0"/>
    <w:rsid w:val="001D4E9F"/>
    <w:rsid w:val="001E1E41"/>
    <w:rsid w:val="001F242E"/>
    <w:rsid w:val="002037AA"/>
    <w:rsid w:val="0021738E"/>
    <w:rsid w:val="0023574A"/>
    <w:rsid w:val="00241F72"/>
    <w:rsid w:val="00242A3C"/>
    <w:rsid w:val="00260F5C"/>
    <w:rsid w:val="00261ACC"/>
    <w:rsid w:val="002721B5"/>
    <w:rsid w:val="00277EE8"/>
    <w:rsid w:val="00281B0B"/>
    <w:rsid w:val="00286E8D"/>
    <w:rsid w:val="00287F1F"/>
    <w:rsid w:val="00295E2D"/>
    <w:rsid w:val="002A0F58"/>
    <w:rsid w:val="002B2F54"/>
    <w:rsid w:val="002E7C88"/>
    <w:rsid w:val="002F4BDC"/>
    <w:rsid w:val="002F5DAD"/>
    <w:rsid w:val="002F60ED"/>
    <w:rsid w:val="00313218"/>
    <w:rsid w:val="00315863"/>
    <w:rsid w:val="00344D2E"/>
    <w:rsid w:val="00352693"/>
    <w:rsid w:val="00355063"/>
    <w:rsid w:val="00372FD3"/>
    <w:rsid w:val="00376540"/>
    <w:rsid w:val="00383166"/>
    <w:rsid w:val="003A14DF"/>
    <w:rsid w:val="003A5B2F"/>
    <w:rsid w:val="003B290C"/>
    <w:rsid w:val="003B39D2"/>
    <w:rsid w:val="003B50A7"/>
    <w:rsid w:val="003C4E00"/>
    <w:rsid w:val="003D1C3F"/>
    <w:rsid w:val="003D50FC"/>
    <w:rsid w:val="003F53FD"/>
    <w:rsid w:val="00401A30"/>
    <w:rsid w:val="00405483"/>
    <w:rsid w:val="004126DC"/>
    <w:rsid w:val="0042202E"/>
    <w:rsid w:val="0043418E"/>
    <w:rsid w:val="00441116"/>
    <w:rsid w:val="00441D81"/>
    <w:rsid w:val="004475A2"/>
    <w:rsid w:val="004475EE"/>
    <w:rsid w:val="00453CBD"/>
    <w:rsid w:val="00454142"/>
    <w:rsid w:val="004576D3"/>
    <w:rsid w:val="00465038"/>
    <w:rsid w:val="004A186A"/>
    <w:rsid w:val="004A71BC"/>
    <w:rsid w:val="004A7C55"/>
    <w:rsid w:val="004B22E1"/>
    <w:rsid w:val="004B233A"/>
    <w:rsid w:val="004B3DA0"/>
    <w:rsid w:val="004B45DC"/>
    <w:rsid w:val="004D6B7F"/>
    <w:rsid w:val="004D7937"/>
    <w:rsid w:val="004F5F3F"/>
    <w:rsid w:val="00504225"/>
    <w:rsid w:val="0052117C"/>
    <w:rsid w:val="00525050"/>
    <w:rsid w:val="0054447A"/>
    <w:rsid w:val="005752ED"/>
    <w:rsid w:val="00587C6E"/>
    <w:rsid w:val="00593668"/>
    <w:rsid w:val="005A03F3"/>
    <w:rsid w:val="005B34F7"/>
    <w:rsid w:val="005C6F5E"/>
    <w:rsid w:val="005D5591"/>
    <w:rsid w:val="005E1A8D"/>
    <w:rsid w:val="005F1130"/>
    <w:rsid w:val="005F4D50"/>
    <w:rsid w:val="005F577A"/>
    <w:rsid w:val="006126FA"/>
    <w:rsid w:val="00627037"/>
    <w:rsid w:val="00627E64"/>
    <w:rsid w:val="00630C97"/>
    <w:rsid w:val="006325CA"/>
    <w:rsid w:val="0063387C"/>
    <w:rsid w:val="0063785F"/>
    <w:rsid w:val="006404B0"/>
    <w:rsid w:val="0064416D"/>
    <w:rsid w:val="006536EA"/>
    <w:rsid w:val="00676345"/>
    <w:rsid w:val="006851A2"/>
    <w:rsid w:val="006868F2"/>
    <w:rsid w:val="006879E1"/>
    <w:rsid w:val="006929BD"/>
    <w:rsid w:val="00694DF5"/>
    <w:rsid w:val="006963BC"/>
    <w:rsid w:val="006A798B"/>
    <w:rsid w:val="006B141A"/>
    <w:rsid w:val="006B1511"/>
    <w:rsid w:val="006C214E"/>
    <w:rsid w:val="006C464C"/>
    <w:rsid w:val="006D725F"/>
    <w:rsid w:val="006E2D83"/>
    <w:rsid w:val="00711B40"/>
    <w:rsid w:val="00713138"/>
    <w:rsid w:val="0071374A"/>
    <w:rsid w:val="00715682"/>
    <w:rsid w:val="00721516"/>
    <w:rsid w:val="00732A84"/>
    <w:rsid w:val="00746329"/>
    <w:rsid w:val="00746502"/>
    <w:rsid w:val="00752834"/>
    <w:rsid w:val="007705C7"/>
    <w:rsid w:val="00770879"/>
    <w:rsid w:val="007760C6"/>
    <w:rsid w:val="00777DD8"/>
    <w:rsid w:val="00780448"/>
    <w:rsid w:val="00782BFD"/>
    <w:rsid w:val="0078392E"/>
    <w:rsid w:val="007929E3"/>
    <w:rsid w:val="00794578"/>
    <w:rsid w:val="00794E1E"/>
    <w:rsid w:val="007A2F63"/>
    <w:rsid w:val="007A47F5"/>
    <w:rsid w:val="007A53BF"/>
    <w:rsid w:val="007B503E"/>
    <w:rsid w:val="007B6BE6"/>
    <w:rsid w:val="007C0EA1"/>
    <w:rsid w:val="007C312C"/>
    <w:rsid w:val="007E1466"/>
    <w:rsid w:val="007F7817"/>
    <w:rsid w:val="00814E18"/>
    <w:rsid w:val="008202A3"/>
    <w:rsid w:val="00833819"/>
    <w:rsid w:val="008423EA"/>
    <w:rsid w:val="00844743"/>
    <w:rsid w:val="0085579A"/>
    <w:rsid w:val="008666DE"/>
    <w:rsid w:val="00871258"/>
    <w:rsid w:val="008719C8"/>
    <w:rsid w:val="008750EF"/>
    <w:rsid w:val="00884049"/>
    <w:rsid w:val="00890A27"/>
    <w:rsid w:val="00891B44"/>
    <w:rsid w:val="008A6E25"/>
    <w:rsid w:val="008C2407"/>
    <w:rsid w:val="008C29A3"/>
    <w:rsid w:val="008C51FD"/>
    <w:rsid w:val="008D7031"/>
    <w:rsid w:val="008E471F"/>
    <w:rsid w:val="008F5319"/>
    <w:rsid w:val="009053F6"/>
    <w:rsid w:val="00911F40"/>
    <w:rsid w:val="00924935"/>
    <w:rsid w:val="009337A8"/>
    <w:rsid w:val="00937AEF"/>
    <w:rsid w:val="0095079B"/>
    <w:rsid w:val="00962762"/>
    <w:rsid w:val="009631E1"/>
    <w:rsid w:val="00974D98"/>
    <w:rsid w:val="0098377C"/>
    <w:rsid w:val="00983E78"/>
    <w:rsid w:val="00994198"/>
    <w:rsid w:val="00994440"/>
    <w:rsid w:val="009A4657"/>
    <w:rsid w:val="009B55A2"/>
    <w:rsid w:val="009C2DE1"/>
    <w:rsid w:val="009C7695"/>
    <w:rsid w:val="009D008E"/>
    <w:rsid w:val="009E1B41"/>
    <w:rsid w:val="009E3162"/>
    <w:rsid w:val="009E770C"/>
    <w:rsid w:val="009F01F1"/>
    <w:rsid w:val="009F7980"/>
    <w:rsid w:val="009F7BA1"/>
    <w:rsid w:val="00A060E5"/>
    <w:rsid w:val="00A1291D"/>
    <w:rsid w:val="00A14FDC"/>
    <w:rsid w:val="00A203A6"/>
    <w:rsid w:val="00A20F08"/>
    <w:rsid w:val="00A2245D"/>
    <w:rsid w:val="00A22DC5"/>
    <w:rsid w:val="00A262AD"/>
    <w:rsid w:val="00A33D07"/>
    <w:rsid w:val="00A42077"/>
    <w:rsid w:val="00A45EA9"/>
    <w:rsid w:val="00A577AF"/>
    <w:rsid w:val="00A63AD4"/>
    <w:rsid w:val="00A65069"/>
    <w:rsid w:val="00A66270"/>
    <w:rsid w:val="00A76A0D"/>
    <w:rsid w:val="00A87006"/>
    <w:rsid w:val="00A870C2"/>
    <w:rsid w:val="00A92BC6"/>
    <w:rsid w:val="00AB26A2"/>
    <w:rsid w:val="00AB3934"/>
    <w:rsid w:val="00AB48B2"/>
    <w:rsid w:val="00AB7CBA"/>
    <w:rsid w:val="00AD198C"/>
    <w:rsid w:val="00AE1F9A"/>
    <w:rsid w:val="00AF1A79"/>
    <w:rsid w:val="00AF215D"/>
    <w:rsid w:val="00AF2BD0"/>
    <w:rsid w:val="00B0063B"/>
    <w:rsid w:val="00B016CB"/>
    <w:rsid w:val="00B02419"/>
    <w:rsid w:val="00B03518"/>
    <w:rsid w:val="00B04DEB"/>
    <w:rsid w:val="00B1479F"/>
    <w:rsid w:val="00B15E0B"/>
    <w:rsid w:val="00B160D3"/>
    <w:rsid w:val="00B25287"/>
    <w:rsid w:val="00B31BCB"/>
    <w:rsid w:val="00B32B06"/>
    <w:rsid w:val="00B37E33"/>
    <w:rsid w:val="00B64030"/>
    <w:rsid w:val="00B748D9"/>
    <w:rsid w:val="00B838B3"/>
    <w:rsid w:val="00B83FAE"/>
    <w:rsid w:val="00B846A1"/>
    <w:rsid w:val="00B958AB"/>
    <w:rsid w:val="00B96569"/>
    <w:rsid w:val="00BA1104"/>
    <w:rsid w:val="00BB48FA"/>
    <w:rsid w:val="00BD07DC"/>
    <w:rsid w:val="00BD2156"/>
    <w:rsid w:val="00BD3845"/>
    <w:rsid w:val="00BD3EC5"/>
    <w:rsid w:val="00BD6951"/>
    <w:rsid w:val="00BD7EEF"/>
    <w:rsid w:val="00BE04F9"/>
    <w:rsid w:val="00BF197A"/>
    <w:rsid w:val="00C064CB"/>
    <w:rsid w:val="00C10761"/>
    <w:rsid w:val="00C25C93"/>
    <w:rsid w:val="00C27067"/>
    <w:rsid w:val="00C2723A"/>
    <w:rsid w:val="00C27559"/>
    <w:rsid w:val="00C35BF5"/>
    <w:rsid w:val="00C6697B"/>
    <w:rsid w:val="00C807F3"/>
    <w:rsid w:val="00C80D2D"/>
    <w:rsid w:val="00CA5C72"/>
    <w:rsid w:val="00CB373A"/>
    <w:rsid w:val="00CC421D"/>
    <w:rsid w:val="00CD3D36"/>
    <w:rsid w:val="00CE7D3A"/>
    <w:rsid w:val="00CF246A"/>
    <w:rsid w:val="00D04128"/>
    <w:rsid w:val="00D04B22"/>
    <w:rsid w:val="00D20C44"/>
    <w:rsid w:val="00D24704"/>
    <w:rsid w:val="00D24E7D"/>
    <w:rsid w:val="00D34F6F"/>
    <w:rsid w:val="00D35406"/>
    <w:rsid w:val="00D42FD3"/>
    <w:rsid w:val="00D50FAB"/>
    <w:rsid w:val="00D7495D"/>
    <w:rsid w:val="00D759B4"/>
    <w:rsid w:val="00D75C33"/>
    <w:rsid w:val="00D808A1"/>
    <w:rsid w:val="00D87951"/>
    <w:rsid w:val="00D92605"/>
    <w:rsid w:val="00D93647"/>
    <w:rsid w:val="00DA153D"/>
    <w:rsid w:val="00DA738A"/>
    <w:rsid w:val="00DB7887"/>
    <w:rsid w:val="00DC73DD"/>
    <w:rsid w:val="00DD2937"/>
    <w:rsid w:val="00DD64CE"/>
    <w:rsid w:val="00DE0246"/>
    <w:rsid w:val="00DF12AB"/>
    <w:rsid w:val="00DF2FA0"/>
    <w:rsid w:val="00DF7493"/>
    <w:rsid w:val="00E054AB"/>
    <w:rsid w:val="00E178AB"/>
    <w:rsid w:val="00E22F3B"/>
    <w:rsid w:val="00E25637"/>
    <w:rsid w:val="00E30A7E"/>
    <w:rsid w:val="00E325F1"/>
    <w:rsid w:val="00E33548"/>
    <w:rsid w:val="00E355C2"/>
    <w:rsid w:val="00E40900"/>
    <w:rsid w:val="00E47799"/>
    <w:rsid w:val="00E55520"/>
    <w:rsid w:val="00E61BB0"/>
    <w:rsid w:val="00E64EF9"/>
    <w:rsid w:val="00E730A9"/>
    <w:rsid w:val="00E761E6"/>
    <w:rsid w:val="00E8017A"/>
    <w:rsid w:val="00EB1C5B"/>
    <w:rsid w:val="00EC30E6"/>
    <w:rsid w:val="00ED4C61"/>
    <w:rsid w:val="00ED7369"/>
    <w:rsid w:val="00EE1B94"/>
    <w:rsid w:val="00EF1C29"/>
    <w:rsid w:val="00EF43F8"/>
    <w:rsid w:val="00EF5C08"/>
    <w:rsid w:val="00F0306D"/>
    <w:rsid w:val="00F03C2D"/>
    <w:rsid w:val="00F0410C"/>
    <w:rsid w:val="00F075E0"/>
    <w:rsid w:val="00F20329"/>
    <w:rsid w:val="00F30D2F"/>
    <w:rsid w:val="00F33BCA"/>
    <w:rsid w:val="00F422F4"/>
    <w:rsid w:val="00F44C2D"/>
    <w:rsid w:val="00F45093"/>
    <w:rsid w:val="00F53C5F"/>
    <w:rsid w:val="00F604BF"/>
    <w:rsid w:val="00F61919"/>
    <w:rsid w:val="00F66017"/>
    <w:rsid w:val="00F71D52"/>
    <w:rsid w:val="00F92A34"/>
    <w:rsid w:val="00F94927"/>
    <w:rsid w:val="00FA5A8F"/>
    <w:rsid w:val="00FA5E98"/>
    <w:rsid w:val="00FB5DFC"/>
    <w:rsid w:val="00FC2169"/>
    <w:rsid w:val="00FC4843"/>
    <w:rsid w:val="00FC7CA7"/>
    <w:rsid w:val="00FD7908"/>
    <w:rsid w:val="00FE3102"/>
    <w:rsid w:val="00FE5A50"/>
    <w:rsid w:val="00FE6BE0"/>
    <w:rsid w:val="00FF203F"/>
    <w:rsid w:val="00FF6057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1F10A"/>
  <w15:chartTrackingRefBased/>
  <w15:docId w15:val="{F9BCDECE-5DCE-4D85-86A7-94C53668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5A"/>
    <w:pPr>
      <w:spacing w:after="0" w:line="360" w:lineRule="auto"/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126FA"/>
    <w:pPr>
      <w:keepNext/>
      <w:keepLines/>
      <w:pBdr>
        <w:top w:val="thinThickThinMediumGap" w:sz="24" w:space="1" w:color="auto"/>
        <w:bottom w:val="thinThickThinMediumGap" w:sz="24" w:space="1" w:color="auto"/>
      </w:pBdr>
      <w:shd w:val="pct5" w:color="auto" w:fill="auto"/>
      <w:spacing w:after="480"/>
      <w:jc w:val="center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F3F"/>
    <w:pPr>
      <w:keepNext/>
      <w:keepLines/>
      <w:numPr>
        <w:numId w:val="8"/>
      </w:numPr>
      <w:spacing w:before="240" w:after="120"/>
      <w:ind w:left="363"/>
      <w:outlineLvl w:val="1"/>
    </w:pPr>
    <w:rPr>
      <w:rFonts w:eastAsiaTheme="majorEastAsia" w:cstheme="majorBidi"/>
      <w:b/>
      <w:color w:val="1F4E79" w:themeColor="accent1" w:themeShade="80"/>
      <w:sz w:val="40"/>
      <w:szCs w:val="26"/>
    </w:rPr>
  </w:style>
  <w:style w:type="paragraph" w:styleId="Titre30">
    <w:name w:val="heading 3"/>
    <w:basedOn w:val="Titre2"/>
    <w:next w:val="Titre4"/>
    <w:link w:val="Titre3Car"/>
    <w:uiPriority w:val="9"/>
    <w:unhideWhenUsed/>
    <w:qFormat/>
    <w:rsid w:val="008719C8"/>
    <w:pPr>
      <w:numPr>
        <w:ilvl w:val="1"/>
      </w:numPr>
      <w:spacing w:before="0" w:line="240" w:lineRule="auto"/>
      <w:ind w:left="2432"/>
      <w:jc w:val="left"/>
      <w:outlineLvl w:val="2"/>
    </w:pPr>
    <w:rPr>
      <w:color w:val="00B0F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68F2"/>
    <w:pPr>
      <w:keepNext/>
      <w:keepLines/>
      <w:numPr>
        <w:ilvl w:val="2"/>
        <w:numId w:val="8"/>
      </w:numPr>
      <w:tabs>
        <w:tab w:val="clear" w:pos="2552"/>
      </w:tabs>
      <w:spacing w:before="40"/>
      <w:ind w:left="0" w:firstLine="3969"/>
      <w:jc w:val="center"/>
      <w:outlineLvl w:val="3"/>
    </w:pPr>
    <w:rPr>
      <w:rFonts w:eastAsiaTheme="majorEastAsia" w:cstheme="majorBidi"/>
      <w:b/>
      <w:iCs/>
      <w:color w:val="2E74B5" w:themeColor="accent1" w:themeShade="BF"/>
      <w:sz w:val="32"/>
    </w:rPr>
  </w:style>
  <w:style w:type="paragraph" w:styleId="Titre50">
    <w:name w:val="heading 5"/>
    <w:basedOn w:val="Normal"/>
    <w:next w:val="Normal"/>
    <w:link w:val="Titre5Car"/>
    <w:uiPriority w:val="9"/>
    <w:unhideWhenUsed/>
    <w:qFormat/>
    <w:rsid w:val="006126FA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26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26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26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26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26FA"/>
    <w:rPr>
      <w:rFonts w:ascii="Times New Roman" w:eastAsiaTheme="majorEastAsia" w:hAnsi="Times New Roman" w:cstheme="majorBidi"/>
      <w:b/>
      <w:color w:val="1F4E79" w:themeColor="accent1" w:themeShade="80"/>
      <w:sz w:val="36"/>
      <w:szCs w:val="32"/>
      <w:shd w:val="pct5" w:color="auto" w:fill="auto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F5F3F"/>
    <w:rPr>
      <w:rFonts w:ascii="Times New Roman" w:eastAsiaTheme="majorEastAsia" w:hAnsi="Times New Roman" w:cstheme="majorBidi"/>
      <w:b/>
      <w:color w:val="1F4E79" w:themeColor="accent1" w:themeShade="80"/>
      <w:sz w:val="40"/>
      <w:szCs w:val="26"/>
      <w:lang w:val="fr-FR"/>
    </w:rPr>
  </w:style>
  <w:style w:type="character" w:customStyle="1" w:styleId="Titre3Car">
    <w:name w:val="Titre 3 Car"/>
    <w:basedOn w:val="Policepardfaut"/>
    <w:link w:val="Titre30"/>
    <w:uiPriority w:val="9"/>
    <w:rsid w:val="008719C8"/>
    <w:rPr>
      <w:rFonts w:ascii="Times New Roman" w:eastAsiaTheme="majorEastAsia" w:hAnsi="Times New Roman" w:cstheme="majorBidi"/>
      <w:b/>
      <w:color w:val="00B0F0"/>
      <w:sz w:val="36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6868F2"/>
    <w:rPr>
      <w:rFonts w:ascii="Times New Roman" w:eastAsiaTheme="majorEastAsia" w:hAnsi="Times New Roman" w:cstheme="majorBidi"/>
      <w:b/>
      <w:iCs/>
      <w:color w:val="2E74B5" w:themeColor="accent1" w:themeShade="BF"/>
      <w:sz w:val="32"/>
      <w:lang w:val="fr-FR"/>
    </w:rPr>
  </w:style>
  <w:style w:type="character" w:customStyle="1" w:styleId="Titre5Car">
    <w:name w:val="Titre 5 Car"/>
    <w:basedOn w:val="Policepardfaut"/>
    <w:link w:val="Titre50"/>
    <w:uiPriority w:val="9"/>
    <w:rsid w:val="006126FA"/>
    <w:rPr>
      <w:rFonts w:ascii="Times New Roman" w:eastAsiaTheme="majorEastAsia" w:hAnsi="Times New Roman" w:cstheme="majorBidi"/>
      <w:color w:val="2E74B5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126FA"/>
    <w:rPr>
      <w:rFonts w:asciiTheme="majorHAnsi" w:eastAsiaTheme="majorEastAsia" w:hAnsiTheme="majorHAnsi" w:cstheme="majorBidi"/>
      <w:color w:val="1F4D78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126FA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126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126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6126F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6126FA"/>
    <w:rPr>
      <w:rFonts w:ascii="Times New Roman" w:hAnsi="Times New Roman"/>
      <w:sz w:val="24"/>
      <w:lang w:val="fr-FR"/>
    </w:rPr>
  </w:style>
  <w:style w:type="paragraph" w:styleId="En-tte">
    <w:name w:val="header"/>
    <w:basedOn w:val="Normal"/>
    <w:link w:val="En-tteCar"/>
    <w:unhideWhenUsed/>
    <w:rsid w:val="006126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6126FA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126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6FA"/>
    <w:rPr>
      <w:rFonts w:ascii="Times New Roman" w:hAnsi="Times New Roman"/>
      <w:sz w:val="24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6126F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6126FA"/>
    <w:rPr>
      <w:vertAlign w:val="superscript"/>
    </w:rPr>
  </w:style>
  <w:style w:type="table" w:customStyle="1" w:styleId="Grilledutableau1">
    <w:name w:val="Grille du tableau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126F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35BF5"/>
    <w:pPr>
      <w:spacing w:line="240" w:lineRule="auto"/>
      <w:jc w:val="center"/>
    </w:pPr>
    <w:rPr>
      <w:b/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126FA"/>
  </w:style>
  <w:style w:type="character" w:styleId="Lienhypertexte">
    <w:name w:val="Hyperlink"/>
    <w:basedOn w:val="Policepardfaut"/>
    <w:uiPriority w:val="99"/>
    <w:unhideWhenUsed/>
    <w:rsid w:val="006126FA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126FA"/>
    <w:pPr>
      <w:spacing w:after="100"/>
    </w:pPr>
  </w:style>
  <w:style w:type="paragraph" w:styleId="Sansinterligne">
    <w:name w:val="No Spacing"/>
    <w:uiPriority w:val="1"/>
    <w:qFormat/>
    <w:rsid w:val="006126FA"/>
    <w:pPr>
      <w:spacing w:before="240" w:after="240" w:line="240" w:lineRule="auto"/>
    </w:pPr>
    <w:rPr>
      <w:rFonts w:ascii="Times New Roman" w:hAnsi="Times New Roman"/>
      <w:b/>
      <w:sz w:val="3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6126FA"/>
    <w:pPr>
      <w:tabs>
        <w:tab w:val="left" w:pos="880"/>
        <w:tab w:val="right" w:leader="dot" w:pos="9062"/>
      </w:tabs>
      <w:spacing w:after="100" w:line="276" w:lineRule="auto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126FA"/>
    <w:pPr>
      <w:spacing w:after="100"/>
      <w:ind w:left="480"/>
    </w:pPr>
  </w:style>
  <w:style w:type="numbering" w:customStyle="1" w:styleId="Aucuneliste1">
    <w:name w:val="Aucune liste1"/>
    <w:next w:val="Aucuneliste"/>
    <w:uiPriority w:val="99"/>
    <w:semiHidden/>
    <w:unhideWhenUsed/>
    <w:rsid w:val="006126FA"/>
  </w:style>
  <w:style w:type="paragraph" w:styleId="Corpsdetexte">
    <w:name w:val="Body Text"/>
    <w:basedOn w:val="Normal"/>
    <w:link w:val="CorpsdetexteCar"/>
    <w:rsid w:val="006126FA"/>
    <w:pPr>
      <w:spacing w:line="240" w:lineRule="auto"/>
    </w:pPr>
    <w:rPr>
      <w:rFonts w:eastAsia="Times New Roman" w:cs="Times New Roman"/>
      <w:bCs/>
      <w:color w:val="0000FF"/>
      <w:szCs w:val="24"/>
      <w:lang w:val="fr-CM" w:eastAsia="fr-FR"/>
    </w:rPr>
  </w:style>
  <w:style w:type="character" w:customStyle="1" w:styleId="CorpsdetexteCar">
    <w:name w:val="Corps de texte Car"/>
    <w:basedOn w:val="Policepardfaut"/>
    <w:link w:val="Corpsdetexte"/>
    <w:rsid w:val="006126FA"/>
    <w:rPr>
      <w:rFonts w:ascii="Times New Roman" w:eastAsia="Times New Roman" w:hAnsi="Times New Roman" w:cs="Times New Roman"/>
      <w:bCs/>
      <w:color w:val="0000FF"/>
      <w:sz w:val="24"/>
      <w:szCs w:val="24"/>
      <w:lang w:val="fr-CM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26FA"/>
    <w:pPr>
      <w:spacing w:line="240" w:lineRule="auto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6FA"/>
    <w:rPr>
      <w:rFonts w:ascii="Tahoma" w:eastAsia="Times New Roman" w:hAnsi="Tahoma" w:cs="Tahoma"/>
      <w:sz w:val="16"/>
      <w:szCs w:val="16"/>
      <w:lang w:val="fr-FR"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1">
    <w:name w:val="Grille du tableau1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Policepardfaut"/>
    <w:uiPriority w:val="99"/>
    <w:semiHidden/>
    <w:unhideWhenUsed/>
    <w:rsid w:val="006126FA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6FA"/>
    <w:pPr>
      <w:pBdr>
        <w:top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6126FA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6126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61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6F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fontstyle01">
    <w:name w:val="fontstyle01"/>
    <w:basedOn w:val="Policepardfaut"/>
    <w:rsid w:val="006126FA"/>
    <w:rPr>
      <w:rFonts w:ascii="CharterBT-Roman" w:hAnsi="CharterBT-Roman" w:hint="default"/>
      <w:b w:val="0"/>
      <w:bCs w:val="0"/>
      <w:i w:val="0"/>
      <w:iCs w:val="0"/>
      <w:color w:val="000000"/>
      <w:sz w:val="20"/>
      <w:szCs w:val="20"/>
    </w:rPr>
  </w:style>
  <w:style w:type="character" w:styleId="lev">
    <w:name w:val="Strong"/>
    <w:basedOn w:val="Policepardfaut"/>
    <w:uiPriority w:val="22"/>
    <w:qFormat/>
    <w:rsid w:val="006126FA"/>
    <w:rPr>
      <w:b/>
      <w:bCs/>
    </w:rPr>
  </w:style>
  <w:style w:type="character" w:styleId="Accentuation">
    <w:name w:val="Emphasis"/>
    <w:basedOn w:val="Policepardfaut"/>
    <w:uiPriority w:val="20"/>
    <w:qFormat/>
    <w:rsid w:val="006126FA"/>
    <w:rPr>
      <w:i/>
      <w:iCs/>
    </w:rPr>
  </w:style>
  <w:style w:type="character" w:customStyle="1" w:styleId="overflow-hidden">
    <w:name w:val="overflow-hidden"/>
    <w:basedOn w:val="Policepardfaut"/>
    <w:rsid w:val="006126FA"/>
  </w:style>
  <w:style w:type="paragraph" w:customStyle="1" w:styleId="TITRE3">
    <w:name w:val="TITRE3'"/>
    <w:basedOn w:val="Titre30"/>
    <w:link w:val="TITRE3Car0"/>
    <w:qFormat/>
    <w:rsid w:val="006126FA"/>
    <w:pPr>
      <w:numPr>
        <w:ilvl w:val="2"/>
        <w:numId w:val="2"/>
      </w:numPr>
      <w:tabs>
        <w:tab w:val="left" w:pos="1277"/>
      </w:tabs>
      <w:ind w:left="720"/>
    </w:pPr>
    <w:rPr>
      <w:rFonts w:cs="Times New Roman"/>
    </w:rPr>
  </w:style>
  <w:style w:type="paragraph" w:customStyle="1" w:styleId="TITRE5">
    <w:name w:val="TITRE5'"/>
    <w:basedOn w:val="TITRE3"/>
    <w:link w:val="TITRE5Car0"/>
    <w:qFormat/>
    <w:rsid w:val="006126FA"/>
    <w:pPr>
      <w:numPr>
        <w:ilvl w:val="3"/>
        <w:numId w:val="1"/>
      </w:numPr>
    </w:pPr>
    <w:rPr>
      <w:color w:val="03C0ED"/>
      <w:sz w:val="26"/>
    </w:rPr>
  </w:style>
  <w:style w:type="character" w:customStyle="1" w:styleId="TITRE3Car0">
    <w:name w:val="TITRE3' Car"/>
    <w:basedOn w:val="Titre3Car"/>
    <w:link w:val="TITRE3"/>
    <w:rsid w:val="006126FA"/>
    <w:rPr>
      <w:rFonts w:ascii="Times New Roman" w:eastAsiaTheme="majorEastAsia" w:hAnsi="Times New Roman" w:cs="Times New Roman"/>
      <w:b/>
      <w:color w:val="00B0F0"/>
      <w:sz w:val="28"/>
      <w:szCs w:val="24"/>
      <w:lang w:val="fr-FR"/>
    </w:rPr>
  </w:style>
  <w:style w:type="character" w:customStyle="1" w:styleId="TITRE5Car0">
    <w:name w:val="TITRE5' Car"/>
    <w:basedOn w:val="Titre3Car"/>
    <w:link w:val="TITRE5"/>
    <w:rsid w:val="006126FA"/>
    <w:rPr>
      <w:rFonts w:ascii="Times New Roman" w:eastAsiaTheme="majorEastAsia" w:hAnsi="Times New Roman" w:cs="Times New Roman"/>
      <w:b/>
      <w:color w:val="03C0ED"/>
      <w:sz w:val="26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6126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126FA"/>
    <w:rPr>
      <w:rFonts w:ascii="Times New Roman" w:hAnsi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26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26FA"/>
    <w:rPr>
      <w:rFonts w:ascii="Times New Roman" w:hAnsi="Times New Roman"/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6126FA"/>
    <w:pPr>
      <w:spacing w:after="0" w:line="240" w:lineRule="auto"/>
    </w:pPr>
    <w:rPr>
      <w:rFonts w:ascii="Times New Roman" w:hAnsi="Times New Roman"/>
      <w:sz w:val="24"/>
      <w:lang w:val="fr-FR"/>
    </w:rPr>
  </w:style>
  <w:style w:type="character" w:customStyle="1" w:styleId="katex-mathml">
    <w:name w:val="katex-mathml"/>
    <w:basedOn w:val="Policepardfaut"/>
    <w:rsid w:val="006126FA"/>
  </w:style>
  <w:style w:type="character" w:customStyle="1" w:styleId="mord">
    <w:name w:val="mord"/>
    <w:basedOn w:val="Policepardfaut"/>
    <w:rsid w:val="006126FA"/>
  </w:style>
  <w:style w:type="character" w:customStyle="1" w:styleId="mpunct">
    <w:name w:val="mpunct"/>
    <w:basedOn w:val="Policepardfaut"/>
    <w:rsid w:val="006126FA"/>
  </w:style>
  <w:style w:type="character" w:customStyle="1" w:styleId="mbin">
    <w:name w:val="mbin"/>
    <w:basedOn w:val="Policepardfaut"/>
    <w:rsid w:val="006126FA"/>
  </w:style>
  <w:style w:type="numbering" w:customStyle="1" w:styleId="Style1">
    <w:name w:val="Style1"/>
    <w:uiPriority w:val="99"/>
    <w:rsid w:val="006126FA"/>
    <w:pPr>
      <w:numPr>
        <w:numId w:val="3"/>
      </w:numPr>
    </w:pPr>
  </w:style>
  <w:style w:type="numbering" w:customStyle="1" w:styleId="Style2">
    <w:name w:val="Style2"/>
    <w:uiPriority w:val="99"/>
    <w:rsid w:val="006126FA"/>
    <w:pPr>
      <w:numPr>
        <w:numId w:val="4"/>
      </w:numPr>
    </w:pPr>
  </w:style>
  <w:style w:type="numbering" w:customStyle="1" w:styleId="Style3">
    <w:name w:val="Style3"/>
    <w:uiPriority w:val="99"/>
    <w:rsid w:val="006126FA"/>
    <w:pPr>
      <w:numPr>
        <w:numId w:val="5"/>
      </w:numPr>
    </w:pPr>
  </w:style>
  <w:style w:type="character" w:customStyle="1" w:styleId="vlist-s">
    <w:name w:val="vlist-s"/>
    <w:basedOn w:val="Policepardfaut"/>
    <w:rsid w:val="006126FA"/>
  </w:style>
  <w:style w:type="character" w:customStyle="1" w:styleId="mrel">
    <w:name w:val="mrel"/>
    <w:basedOn w:val="Policepardfaut"/>
    <w:rsid w:val="006126FA"/>
  </w:style>
  <w:style w:type="character" w:styleId="Rfrenceple">
    <w:name w:val="Subtle Reference"/>
    <w:basedOn w:val="Policepardfaut"/>
    <w:uiPriority w:val="31"/>
    <w:qFormat/>
    <w:rsid w:val="006126FA"/>
    <w:rPr>
      <w:smallCaps/>
      <w:color w:val="5A5A5A" w:themeColor="text1" w:themeTint="A5"/>
    </w:rPr>
  </w:style>
  <w:style w:type="character" w:styleId="CodeHTML">
    <w:name w:val="HTML Code"/>
    <w:basedOn w:val="Policepardfaut"/>
    <w:uiPriority w:val="99"/>
    <w:semiHidden/>
    <w:unhideWhenUsed/>
    <w:rsid w:val="000A1285"/>
    <w:rPr>
      <w:rFonts w:ascii="Courier New" w:eastAsia="Times New Roman" w:hAnsi="Courier New" w:cs="Courier New"/>
      <w:sz w:val="20"/>
      <w:szCs w:val="20"/>
    </w:rPr>
  </w:style>
  <w:style w:type="numbering" w:customStyle="1" w:styleId="Style4">
    <w:name w:val="Style4"/>
    <w:uiPriority w:val="99"/>
    <w:rsid w:val="001C4AEE"/>
    <w:pPr>
      <w:numPr>
        <w:numId w:val="7"/>
      </w:numPr>
    </w:pPr>
  </w:style>
  <w:style w:type="character" w:customStyle="1" w:styleId="oypena">
    <w:name w:val="oypena"/>
    <w:basedOn w:val="Policepardfaut"/>
    <w:rsid w:val="0006515D"/>
  </w:style>
  <w:style w:type="paragraph" w:customStyle="1" w:styleId="Figure">
    <w:name w:val="Figure"/>
    <w:basedOn w:val="Titre50"/>
    <w:link w:val="FigureCar"/>
    <w:qFormat/>
    <w:rsid w:val="00EF1C29"/>
  </w:style>
  <w:style w:type="character" w:customStyle="1" w:styleId="FigureCar">
    <w:name w:val="Figure Car"/>
    <w:basedOn w:val="Titre5Car"/>
    <w:link w:val="Figure"/>
    <w:rsid w:val="00EF1C29"/>
    <w:rPr>
      <w:rFonts w:ascii="Times New Roman" w:eastAsiaTheme="majorEastAsia" w:hAnsi="Times New Roman" w:cstheme="majorBidi"/>
      <w:color w:val="2E74B5" w:themeColor="accent1" w:themeShade="BF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55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9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SEP%202\MON%20DOSSIER\APPRENTISSAGE%20DES%20VACANCES\ISEP3\ME%20_%20SEMESTRE%202\PROJET%20STATISTIQUE%20SOUS%20R%20ET%20PYTHON\FogwoungDjoufackSarahLaure_ISEP3_ExamFinalR\Donnees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0DA84-F672-4173-9DCE-DF8F71E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5809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171</cp:revision>
  <cp:lastPrinted>2025-01-28T21:48:00Z</cp:lastPrinted>
  <dcterms:created xsi:type="dcterms:W3CDTF">2025-01-18T06:59:00Z</dcterms:created>
  <dcterms:modified xsi:type="dcterms:W3CDTF">2025-05-14T01:12:00Z</dcterms:modified>
</cp:coreProperties>
</file>